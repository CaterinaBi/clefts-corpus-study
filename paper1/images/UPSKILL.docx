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4E84" w14:textId="69D34F01" w:rsidR="00807843" w:rsidRDefault="00B30149">
      <w:pPr>
        <w:pStyle w:val="Heading1"/>
      </w:pPr>
      <w:r>
        <w:t>UPSKILL</w:t>
      </w:r>
    </w:p>
    <w:p w14:paraId="6CBF3787" w14:textId="4C8D3CA3" w:rsidR="00807843" w:rsidRDefault="00B30149" w:rsidP="00B30149">
      <w:pPr>
        <w:pStyle w:val="ListBullet"/>
      </w:pPr>
      <w:r>
        <w:t>3000chf di budget (300chf/gg per 8h/gg)</w:t>
      </w:r>
    </w:p>
    <w:p w14:paraId="615C06C4" w14:textId="3A6427D0" w:rsidR="003C7D46" w:rsidRDefault="003C7D46" w:rsidP="00B30149">
      <w:pPr>
        <w:pStyle w:val="ListBullet"/>
      </w:pPr>
      <w:r>
        <w:t xml:space="preserve">Multiplier event, 21-22 </w:t>
      </w:r>
      <w:proofErr w:type="spellStart"/>
      <w:proofErr w:type="gramStart"/>
      <w:r>
        <w:t>aprile</w:t>
      </w:r>
      <w:proofErr w:type="spellEnd"/>
      <w:r>
        <w:t>;</w:t>
      </w:r>
      <w:proofErr w:type="gramEnd"/>
    </w:p>
    <w:p w14:paraId="23982AA0" w14:textId="42DA0378" w:rsidR="00866AFE" w:rsidRDefault="00866AFE" w:rsidP="00B30149">
      <w:pPr>
        <w:pStyle w:val="ListBullet"/>
      </w:pPr>
      <w:proofErr w:type="spellStart"/>
      <w:r>
        <w:t>Lonneke</w:t>
      </w:r>
      <w:proofErr w:type="spellEnd"/>
      <w:r>
        <w:t xml:space="preserve"> (se non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chiedere</w:t>
      </w:r>
      <w:proofErr w:type="spellEnd"/>
      <w:r>
        <w:t xml:space="preserve"> di </w:t>
      </w:r>
      <w:proofErr w:type="spellStart"/>
      <w:r>
        <w:t>invitare</w:t>
      </w:r>
      <w:proofErr w:type="spellEnd"/>
      <w:r>
        <w:t xml:space="preserve"> </w:t>
      </w:r>
      <w:proofErr w:type="spellStart"/>
      <w:r>
        <w:t>effi</w:t>
      </w:r>
      <w:proofErr w:type="spellEnd"/>
      <w:r>
        <w:t xml:space="preserve"> o </w:t>
      </w:r>
      <w:proofErr w:type="spellStart"/>
      <w:r>
        <w:t>qualcuno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azienda</w:t>
      </w:r>
      <w:proofErr w:type="spellEnd"/>
      <w:r>
        <w:t xml:space="preserve">): </w:t>
      </w:r>
      <w:proofErr w:type="spellStart"/>
      <w:r>
        <w:t>contattare</w:t>
      </w:r>
      <w:proofErr w:type="spellEnd"/>
      <w:r>
        <w:t xml:space="preserve"> per </w:t>
      </w:r>
      <w:proofErr w:type="spellStart"/>
      <w:r>
        <w:t>chiedere</w:t>
      </w:r>
      <w:proofErr w:type="spellEnd"/>
      <w:r>
        <w:t xml:space="preserve"> di </w:t>
      </w:r>
      <w:proofErr w:type="spellStart"/>
      <w:r>
        <w:t>partecipare</w:t>
      </w:r>
      <w:proofErr w:type="spellEnd"/>
    </w:p>
    <w:p w14:paraId="4C6FB48A" w14:textId="40C3DA3A" w:rsidR="00866AFE" w:rsidRDefault="00866AFE" w:rsidP="00B30149">
      <w:pPr>
        <w:pStyle w:val="ListBullet"/>
      </w:pPr>
      <w:proofErr w:type="spellStart"/>
      <w:r>
        <w:t>Effi</w:t>
      </w:r>
      <w:proofErr w:type="spellEnd"/>
      <w:r>
        <w:t>: idem</w:t>
      </w:r>
    </w:p>
    <w:p w14:paraId="3497AF6C" w14:textId="624DE617" w:rsidR="00866AFE" w:rsidRDefault="00866AFE" w:rsidP="00B30149">
      <w:pPr>
        <w:pStyle w:val="ListBullet"/>
      </w:pPr>
      <w:proofErr w:type="spellStart"/>
      <w:r>
        <w:t>Ospiti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: </w:t>
      </w:r>
      <w:proofErr w:type="spellStart"/>
      <w:r>
        <w:t>Vercauteren</w:t>
      </w:r>
      <w:proofErr w:type="spellEnd"/>
      <w:r>
        <w:t xml:space="preserve"> &gt; Greco</w:t>
      </w:r>
    </w:p>
    <w:p w14:paraId="6180EE0C" w14:textId="024D4C31" w:rsidR="00866AFE" w:rsidRDefault="00866AFE" w:rsidP="00B30149">
      <w:pPr>
        <w:pStyle w:val="ListBullet"/>
      </w:pPr>
      <w:r>
        <w:t>Samuel (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Svizzera</w:t>
      </w:r>
      <w:proofErr w:type="spellEnd"/>
      <w:r>
        <w:t>)</w:t>
      </w:r>
    </w:p>
    <w:p w14:paraId="6A70B1C4" w14:textId="411F50E4" w:rsidR="00866AFE" w:rsidRDefault="00866AFE" w:rsidP="00B30149">
      <w:pPr>
        <w:pStyle w:val="ListBullet"/>
      </w:pPr>
      <w:r>
        <w:t xml:space="preserve">Topic da </w:t>
      </w:r>
      <w:proofErr w:type="spellStart"/>
      <w:r>
        <w:t>stabilire</w:t>
      </w:r>
      <w:proofErr w:type="spellEnd"/>
      <w:r>
        <w:t xml:space="preserve"> </w:t>
      </w:r>
      <w:proofErr w:type="spellStart"/>
      <w:r>
        <w:t>assieme</w:t>
      </w:r>
      <w:proofErr w:type="spellEnd"/>
    </w:p>
    <w:p w14:paraId="696F1C02" w14:textId="21B35447" w:rsidR="00CF5872" w:rsidRDefault="00CF5872" w:rsidP="00B30149">
      <w:pPr>
        <w:pStyle w:val="ListBullet"/>
      </w:pPr>
      <w:r>
        <w:t xml:space="preserve">Io present il 21 + </w:t>
      </w:r>
      <w:proofErr w:type="spellStart"/>
      <w:r>
        <w:t>presento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ospiti</w:t>
      </w:r>
      <w:proofErr w:type="spellEnd"/>
      <w:r>
        <w:t xml:space="preserve"> </w:t>
      </w:r>
    </w:p>
    <w:p w14:paraId="04AF10D1" w14:textId="7D7D0B16" w:rsidR="00CF5872" w:rsidRDefault="00CF5872" w:rsidP="00B30149">
      <w:pPr>
        <w:pStyle w:val="ListBullet"/>
      </w:pPr>
      <w:r>
        <w:t xml:space="preserve">Tutti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del 21, </w:t>
      </w:r>
      <w:proofErr w:type="spellStart"/>
      <w:r>
        <w:t>presentazioni</w:t>
      </w:r>
      <w:proofErr w:type="spellEnd"/>
      <w:r>
        <w:t xml:space="preserve"> </w:t>
      </w:r>
      <w:proofErr w:type="spellStart"/>
      <w:r>
        <w:t>ospiti</w:t>
      </w:r>
      <w:proofErr w:type="spellEnd"/>
      <w:r>
        <w:t xml:space="preserve"> il 22</w:t>
      </w:r>
    </w:p>
    <w:p w14:paraId="7EC21F9D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0D23" w14:textId="77777777" w:rsidR="00A04C7E" w:rsidRDefault="00A04C7E">
      <w:r>
        <w:separator/>
      </w:r>
    </w:p>
    <w:p w14:paraId="36FCE27D" w14:textId="77777777" w:rsidR="00A04C7E" w:rsidRDefault="00A04C7E"/>
  </w:endnote>
  <w:endnote w:type="continuationSeparator" w:id="0">
    <w:p w14:paraId="22294687" w14:textId="77777777" w:rsidR="00A04C7E" w:rsidRDefault="00A04C7E">
      <w:r>
        <w:continuationSeparator/>
      </w:r>
    </w:p>
    <w:p w14:paraId="24837B17" w14:textId="77777777" w:rsidR="00A04C7E" w:rsidRDefault="00A04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EC38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BE5B" w14:textId="77777777" w:rsidR="00A04C7E" w:rsidRDefault="00A04C7E">
      <w:r>
        <w:separator/>
      </w:r>
    </w:p>
    <w:p w14:paraId="74DF8FB5" w14:textId="77777777" w:rsidR="00A04C7E" w:rsidRDefault="00A04C7E"/>
  </w:footnote>
  <w:footnote w:type="continuationSeparator" w:id="0">
    <w:p w14:paraId="6D98DCD6" w14:textId="77777777" w:rsidR="00A04C7E" w:rsidRDefault="00A04C7E">
      <w:r>
        <w:continuationSeparator/>
      </w:r>
    </w:p>
    <w:p w14:paraId="1C5CECA3" w14:textId="77777777" w:rsidR="00A04C7E" w:rsidRDefault="00A04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95329">
    <w:abstractNumId w:val="1"/>
  </w:num>
  <w:num w:numId="2" w16cid:durableId="330568036">
    <w:abstractNumId w:val="0"/>
  </w:num>
  <w:num w:numId="3" w16cid:durableId="589124695">
    <w:abstractNumId w:val="2"/>
  </w:num>
  <w:num w:numId="4" w16cid:durableId="1129784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D3"/>
    <w:rsid w:val="000F312B"/>
    <w:rsid w:val="003C7D46"/>
    <w:rsid w:val="00807843"/>
    <w:rsid w:val="00866AFE"/>
    <w:rsid w:val="00A04C7E"/>
    <w:rsid w:val="00B30149"/>
    <w:rsid w:val="00CF5872"/>
    <w:rsid w:val="00E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6CAD"/>
  <w15:chartTrackingRefBased/>
  <w15:docId w15:val="{118D39EC-A30B-6E43-81D1-80024F39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terinabonan/Library/Containers/com.microsoft.Word/Data/Library/Application%20Support/Microsoft/Office/16.0/DTS/en-GB%7bC5BEC26F-D862-1643-8C42-7319BF682072%7d/%7b3ECDE83C-B85A-D346-9432-BE032C8F21B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 C. Bonan</cp:lastModifiedBy>
  <cp:revision>5</cp:revision>
  <dcterms:created xsi:type="dcterms:W3CDTF">2023-01-12T09:03:00Z</dcterms:created>
  <dcterms:modified xsi:type="dcterms:W3CDTF">2023-01-12T10:31:00Z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